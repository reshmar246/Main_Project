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3A64E660" w:rsidR="00EF36A5" w:rsidRPr="00AB4981" w:rsidRDefault="00C6541C" w:rsidP="00AB4981">
      <w:pPr>
        <w:pStyle w:val="Title"/>
      </w:pPr>
      <w:r>
        <w:t>Wedding Dreamz</w:t>
      </w:r>
    </w:p>
    <w:p w14:paraId="52DA0D1C" w14:textId="676B82F4" w:rsidR="00EF36A5" w:rsidRPr="00AB4981" w:rsidRDefault="00EF36A5" w:rsidP="00AB4981">
      <w:pPr>
        <w:pStyle w:val="Details"/>
      </w:pPr>
      <w:r w:rsidRPr="00AB4981">
        <w:rPr>
          <w:b/>
        </w:rPr>
        <w:t>Date</w:t>
      </w:r>
      <w:r w:rsidRPr="00AB4981">
        <w:t xml:space="preserve">: </w:t>
      </w:r>
      <w:r w:rsidR="00C6541C">
        <w:t>0</w:t>
      </w:r>
      <w:r w:rsidR="00633EF8">
        <w:t>4</w:t>
      </w:r>
      <w:r w:rsidR="00C6541C">
        <w:t>/02/2019</w:t>
      </w:r>
    </w:p>
    <w:p w14:paraId="35B1004B" w14:textId="25879288" w:rsidR="00EF36A5" w:rsidRDefault="00754ABC" w:rsidP="00AB4981">
      <w:pPr>
        <w:pStyle w:val="Details"/>
      </w:pPr>
      <w:r>
        <w:rPr>
          <w:b/>
        </w:rPr>
        <w:t>Guide</w:t>
      </w:r>
      <w:r w:rsidR="00EF36A5" w:rsidRPr="00AB4981">
        <w:t xml:space="preserve">: </w:t>
      </w:r>
      <w:r w:rsidR="00C6541C">
        <w:t xml:space="preserve">Ms. </w:t>
      </w:r>
      <w:proofErr w:type="spellStart"/>
      <w:r w:rsidR="00C6541C">
        <w:t>Dilu</w:t>
      </w:r>
      <w:proofErr w:type="spellEnd"/>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C6541C" w:rsidRDefault="00A57CE9" w:rsidP="00C6541C">
      <w:pPr>
        <w:pStyle w:val="Details"/>
        <w:ind w:left="720"/>
      </w:pPr>
    </w:p>
    <w:p w14:paraId="76189B23" w14:textId="1A2EB830" w:rsidR="00A57CE9" w:rsidRDefault="00797FA3" w:rsidP="00797FA3">
      <w:pPr>
        <w:pStyle w:val="Details"/>
        <w:ind w:left="720"/>
        <w:jc w:val="both"/>
      </w:pPr>
      <w:r w:rsidRPr="00797FA3">
        <w:rPr>
          <w:rFonts w:cs="Times New Roman"/>
        </w:rPr>
        <w:t>The “Wedding Dreamz” is designed for managing operations in a smooth and effective manner by a wedding planner. The main objective of this system is to provide more effective way of planning the wedding and effective interaction with the user and employees by the wedding planner. It can manage the packages and the packages provided includes catering, hall decoration, photography, dress, etc. It also allows to view the latest events, packages for the users and allows payment by the users</w:t>
      </w:r>
      <w:r w:rsidR="00633EF8" w:rsidRPr="00633EF8">
        <w:t>.</w:t>
      </w:r>
    </w:p>
    <w:p w14:paraId="12DCF48A" w14:textId="77777777" w:rsidR="00633EF8" w:rsidRPr="00C6541C" w:rsidRDefault="00633EF8" w:rsidP="00C6541C">
      <w:pPr>
        <w:pStyle w:val="Details"/>
        <w:ind w:left="720"/>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77FF1A34" w14:textId="77777777" w:rsidR="00633EF8" w:rsidRDefault="00633EF8" w:rsidP="00633EF8">
      <w:pPr>
        <w:pStyle w:val="Details"/>
        <w:ind w:left="720"/>
      </w:pPr>
      <w:r>
        <w:t xml:space="preserve">Functionalities provided are as follows: </w:t>
      </w:r>
    </w:p>
    <w:p w14:paraId="69103249" w14:textId="77777777" w:rsidR="00633EF8" w:rsidRDefault="00633EF8" w:rsidP="00633EF8">
      <w:pPr>
        <w:pStyle w:val="Details"/>
        <w:ind w:left="720"/>
      </w:pPr>
      <w:r>
        <w:t xml:space="preserve">• Provides the details of wedding, event, package </w:t>
      </w:r>
    </w:p>
    <w:p w14:paraId="40D6FFFC" w14:textId="77777777" w:rsidR="00633EF8" w:rsidRDefault="00633EF8" w:rsidP="00633EF8">
      <w:pPr>
        <w:pStyle w:val="Details"/>
        <w:ind w:left="720"/>
      </w:pPr>
      <w:r>
        <w:t xml:space="preserve">• It tracks all the information of latest posts, quotation, package, etc. </w:t>
      </w:r>
    </w:p>
    <w:p w14:paraId="615FC458" w14:textId="77777777" w:rsidR="00633EF8" w:rsidRDefault="00633EF8" w:rsidP="00633EF8">
      <w:pPr>
        <w:pStyle w:val="Details"/>
        <w:ind w:left="720"/>
      </w:pPr>
      <w:r>
        <w:t xml:space="preserve">• It deals with monitoring the information and transactions of package </w:t>
      </w:r>
    </w:p>
    <w:p w14:paraId="39AA4885" w14:textId="77777777" w:rsidR="00633EF8" w:rsidRDefault="00633EF8" w:rsidP="00633EF8">
      <w:pPr>
        <w:pStyle w:val="Details"/>
        <w:ind w:left="720"/>
      </w:pPr>
      <w:r>
        <w:t xml:space="preserve">• Editing, adding and updating of records is improved which results in proper resource management of wedding data. </w:t>
      </w:r>
    </w:p>
    <w:p w14:paraId="3C932ABD" w14:textId="54ACF09B" w:rsidR="00754ABC" w:rsidRDefault="00633EF8" w:rsidP="00633EF8">
      <w:pPr>
        <w:pStyle w:val="Details"/>
        <w:ind w:left="720"/>
      </w:pPr>
      <w:r>
        <w:t>• Manage the information of package</w:t>
      </w:r>
    </w:p>
    <w:p w14:paraId="09973F6E" w14:textId="77777777" w:rsidR="00633EF8" w:rsidRDefault="00633EF8" w:rsidP="00633EF8">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7DEF0D98" w14:textId="56E98391" w:rsidR="00633EF8" w:rsidRDefault="00633EF8" w:rsidP="00633EF8">
      <w:pPr>
        <w:pStyle w:val="Details"/>
        <w:ind w:left="786"/>
      </w:pPr>
    </w:p>
    <w:p w14:paraId="22056C58" w14:textId="112B3A05" w:rsidR="00754ABC" w:rsidRPr="00633EF8" w:rsidRDefault="00633EF8" w:rsidP="00633EF8">
      <w:pPr>
        <w:pStyle w:val="Details"/>
        <w:ind w:left="786"/>
      </w:pPr>
      <w:r>
        <w:t>People who are interested to approach to a wedding planner to make their wedding dreams a reality.</w:t>
      </w:r>
      <w:r w:rsidR="00754ABC"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5603AB82" w:rsidR="00754ABC" w:rsidRDefault="00633EF8" w:rsidP="00754ABC">
      <w:pPr>
        <w:pStyle w:val="Details"/>
        <w:ind w:left="720"/>
      </w:pPr>
      <w:r>
        <w:t>Login, Register, payment</w:t>
      </w: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78A7DECB" w14:textId="77777777" w:rsidR="00C6541C" w:rsidRDefault="00C6541C" w:rsidP="00C6541C">
      <w:pPr>
        <w:pStyle w:val="Details"/>
        <w:ind w:left="426" w:firstLine="294"/>
      </w:pPr>
      <w:r>
        <w:t>Admin, Employee, User</w:t>
      </w:r>
    </w:p>
    <w:p w14:paraId="12C88FB8" w14:textId="74E0A98D" w:rsidR="00754ABC" w:rsidRPr="00C6541C" w:rsidRDefault="00754ABC" w:rsidP="00C6541C">
      <w:pPr>
        <w:pStyle w:val="Details"/>
        <w:ind w:left="720"/>
        <w:rPr>
          <w:i/>
        </w:rPr>
      </w:pPr>
      <w:r w:rsidRPr="002569B5">
        <w:rPr>
          <w:i/>
        </w:rPr>
        <w:lastRenderedPageBreak/>
        <w:t xml:space="preserve">                              </w:t>
      </w:r>
    </w:p>
    <w:p w14:paraId="4E304CEE" w14:textId="65D784A9" w:rsidR="002F36F0" w:rsidRDefault="002F36F0" w:rsidP="00A57CE9">
      <w:pPr>
        <w:pStyle w:val="Details"/>
        <w:numPr>
          <w:ilvl w:val="0"/>
          <w:numId w:val="4"/>
        </w:numPr>
      </w:pPr>
      <w:r>
        <w:t>Who owns the system?</w:t>
      </w:r>
    </w:p>
    <w:p w14:paraId="15C6230B" w14:textId="0D107683" w:rsidR="00754ABC" w:rsidRDefault="00633EF8" w:rsidP="00754ABC">
      <w:pPr>
        <w:pStyle w:val="Details"/>
        <w:ind w:left="720"/>
      </w:pPr>
      <w:r>
        <w:t xml:space="preserve">Wedding Planner </w:t>
      </w:r>
    </w:p>
    <w:p w14:paraId="3E456459" w14:textId="77777777" w:rsidR="00C6541C" w:rsidRPr="00C6541C" w:rsidRDefault="00C6541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51DF2E4D" w14:textId="5AC75D78" w:rsidR="00754ABC" w:rsidRPr="00633EF8" w:rsidRDefault="00754ABC" w:rsidP="00633EF8">
      <w:pPr>
        <w:pStyle w:val="Details"/>
        <w:ind w:left="720"/>
      </w:pPr>
      <w:r>
        <w:t xml:space="preserve">  </w:t>
      </w:r>
      <w:r w:rsidR="00633EF8">
        <w:t>Event management</w:t>
      </w:r>
      <w:r w:rsidR="00973F2D">
        <w:t xml:space="preserve"> (Private)</w:t>
      </w:r>
      <w:r>
        <w:t xml:space="preserve">                         </w:t>
      </w: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1922E806" w14:textId="6B2BDA63" w:rsidR="00754ABC" w:rsidRDefault="00754ABC" w:rsidP="00754ABC">
      <w:pPr>
        <w:pStyle w:val="Details"/>
        <w:ind w:left="720"/>
      </w:pPr>
    </w:p>
    <w:p w14:paraId="25F51E9E" w14:textId="22B6B3AD" w:rsidR="00754ABC" w:rsidRDefault="00633EF8" w:rsidP="00633EF8">
      <w:pPr>
        <w:pStyle w:val="Details"/>
        <w:ind w:left="786"/>
      </w:pPr>
      <w:r>
        <w:t>None</w:t>
      </w: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424E3D06" w14:textId="023B7523" w:rsidR="00797FA3" w:rsidRDefault="00797FA3" w:rsidP="00633EF8">
      <w:pPr>
        <w:pStyle w:val="Details"/>
        <w:numPr>
          <w:ilvl w:val="0"/>
          <w:numId w:val="5"/>
        </w:numPr>
      </w:pPr>
      <w:r>
        <w:t>Different packages available</w:t>
      </w:r>
      <w:r w:rsidR="006A334C">
        <w:t>?</w:t>
      </w:r>
    </w:p>
    <w:p w14:paraId="3E098194" w14:textId="47DACA7A" w:rsidR="006A334C" w:rsidRDefault="006A334C" w:rsidP="006A334C">
      <w:pPr>
        <w:pStyle w:val="Details"/>
        <w:ind w:left="1506"/>
      </w:pPr>
      <w:r>
        <w:t xml:space="preserve">The packages available are </w:t>
      </w:r>
      <w:r w:rsidRPr="00797FA3">
        <w:rPr>
          <w:rFonts w:cs="Times New Roman"/>
        </w:rPr>
        <w:t>catering, hall decoration, photography, dress</w:t>
      </w:r>
      <w:r>
        <w:rPr>
          <w:rFonts w:cs="Times New Roman"/>
        </w:rPr>
        <w:t>.</w:t>
      </w:r>
    </w:p>
    <w:p w14:paraId="6E64B07D" w14:textId="77777777" w:rsidR="006A334C" w:rsidRDefault="006A334C" w:rsidP="006A334C">
      <w:pPr>
        <w:pStyle w:val="Details"/>
        <w:ind w:left="1506"/>
      </w:pPr>
    </w:p>
    <w:p w14:paraId="4D5409E3" w14:textId="4BBBA59B" w:rsidR="00797FA3" w:rsidRDefault="006A334C" w:rsidP="00633EF8">
      <w:pPr>
        <w:pStyle w:val="Details"/>
        <w:numPr>
          <w:ilvl w:val="0"/>
          <w:numId w:val="5"/>
        </w:numPr>
      </w:pPr>
      <w:r>
        <w:t xml:space="preserve">Whether the packages are assigned </w:t>
      </w:r>
      <w:r w:rsidR="00A92F1F">
        <w:t>to</w:t>
      </w:r>
      <w:r>
        <w:t xml:space="preserve"> different employees?</w:t>
      </w:r>
    </w:p>
    <w:p w14:paraId="68AB579E" w14:textId="25574596" w:rsidR="006A334C" w:rsidRDefault="006A334C" w:rsidP="006A334C">
      <w:pPr>
        <w:pStyle w:val="Details"/>
        <w:ind w:left="1506"/>
      </w:pPr>
      <w:r>
        <w:t xml:space="preserve">The packages are assigned to different employees who are </w:t>
      </w:r>
      <w:proofErr w:type="spellStart"/>
      <w:r>
        <w:t>expertised</w:t>
      </w:r>
      <w:proofErr w:type="spellEnd"/>
      <w:r>
        <w:t xml:space="preserve"> in respective areas. For example, the employees who are responsible for decoration are assigned for hall decoration.</w:t>
      </w:r>
    </w:p>
    <w:p w14:paraId="6948B248" w14:textId="77777777" w:rsidR="00797FA3" w:rsidRDefault="00797FA3" w:rsidP="006A334C">
      <w:pPr>
        <w:pStyle w:val="Details"/>
        <w:ind w:left="1506"/>
      </w:pPr>
    </w:p>
    <w:p w14:paraId="1AC926AC" w14:textId="59CB42DC" w:rsidR="00797FA3" w:rsidRDefault="00A92F1F" w:rsidP="00633EF8">
      <w:pPr>
        <w:pStyle w:val="Details"/>
        <w:numPr>
          <w:ilvl w:val="0"/>
          <w:numId w:val="5"/>
        </w:numPr>
      </w:pPr>
      <w:r>
        <w:t>What are the payment methods available?</w:t>
      </w:r>
    </w:p>
    <w:p w14:paraId="65D0D75F" w14:textId="43399F0C" w:rsidR="00A92F1F" w:rsidRDefault="00A92F1F" w:rsidP="00A92F1F">
      <w:pPr>
        <w:pStyle w:val="Details"/>
        <w:ind w:left="1506"/>
      </w:pPr>
      <w:r>
        <w:t>Debit card is preferred as the payment is online payment</w:t>
      </w:r>
    </w:p>
    <w:p w14:paraId="02BDA8F5" w14:textId="4107613F" w:rsidR="006A334C" w:rsidRDefault="006A334C" w:rsidP="006A334C">
      <w:pPr>
        <w:pStyle w:val="Details"/>
        <w:ind w:left="1506"/>
      </w:pPr>
    </w:p>
    <w:p w14:paraId="532A881A" w14:textId="77777777" w:rsidR="006A334C" w:rsidRDefault="006A334C" w:rsidP="006A334C">
      <w:pPr>
        <w:pStyle w:val="Details"/>
        <w:ind w:left="1506"/>
      </w:pPr>
    </w:p>
    <w:p w14:paraId="0BF55AD2" w14:textId="24EC5D6F" w:rsidR="00A57CE9" w:rsidRDefault="009B5BA1" w:rsidP="00633EF8">
      <w:pPr>
        <w:pStyle w:val="Details"/>
        <w:numPr>
          <w:ilvl w:val="0"/>
          <w:numId w:val="5"/>
        </w:numPr>
      </w:pPr>
      <w:r>
        <w:t>Whether to accept all the quotation made by the users?</w:t>
      </w:r>
    </w:p>
    <w:p w14:paraId="4DF62FB5" w14:textId="77777777" w:rsidR="00A92F1F" w:rsidRDefault="00A92F1F" w:rsidP="00797FA3">
      <w:pPr>
        <w:pStyle w:val="Details"/>
        <w:ind w:left="1146"/>
      </w:pPr>
      <w:r>
        <w:t xml:space="preserve">    </w:t>
      </w:r>
      <w:r w:rsidR="00797FA3">
        <w:t xml:space="preserve">Yes. The </w:t>
      </w:r>
      <w:proofErr w:type="spellStart"/>
      <w:r w:rsidR="00797FA3">
        <w:t>qoutations</w:t>
      </w:r>
      <w:proofErr w:type="spellEnd"/>
      <w:r w:rsidR="00797FA3">
        <w:t xml:space="preserve"> made by the users have to accepted by the</w:t>
      </w:r>
    </w:p>
    <w:p w14:paraId="1E7E6A38" w14:textId="7CE73C03" w:rsidR="00797FA3" w:rsidRDefault="00797FA3" w:rsidP="00A92F1F">
      <w:pPr>
        <w:pStyle w:val="Details"/>
        <w:ind w:left="1418"/>
      </w:pPr>
      <w:r>
        <w:t xml:space="preserve">wedding planner. </w:t>
      </w:r>
    </w:p>
    <w:p w14:paraId="525526A8" w14:textId="77777777" w:rsidR="00797FA3" w:rsidRDefault="00797FA3" w:rsidP="00797FA3">
      <w:pPr>
        <w:pStyle w:val="Details"/>
        <w:ind w:left="1146"/>
      </w:pPr>
    </w:p>
    <w:p w14:paraId="3B1C7AE3" w14:textId="2D9C4F94" w:rsidR="009B5BA1" w:rsidRDefault="009B5BA1" w:rsidP="00633EF8">
      <w:pPr>
        <w:pStyle w:val="Details"/>
        <w:numPr>
          <w:ilvl w:val="0"/>
          <w:numId w:val="5"/>
        </w:numPr>
      </w:pPr>
      <w:r>
        <w:t>Can we manage several wedding ceremonies on a same day?</w:t>
      </w:r>
    </w:p>
    <w:p w14:paraId="60A5B86E" w14:textId="36B2EA0C" w:rsidR="00797FA3" w:rsidRDefault="00797FA3" w:rsidP="00A92F1F">
      <w:pPr>
        <w:pStyle w:val="Details"/>
        <w:ind w:left="1418"/>
      </w:pPr>
      <w:r>
        <w:t>Yes, we can manage several wedding ceremonies on same day because the employees assigned do the duties are assigned separately for the separate events.</w:t>
      </w:r>
    </w:p>
    <w:p w14:paraId="3949B517" w14:textId="77777777" w:rsidR="00797FA3" w:rsidRDefault="00797FA3" w:rsidP="00797FA3">
      <w:pPr>
        <w:pStyle w:val="Details"/>
      </w:pPr>
    </w:p>
    <w:p w14:paraId="104F835B" w14:textId="038AA581" w:rsidR="00797FA3" w:rsidRDefault="00A92F1F" w:rsidP="00633EF8">
      <w:pPr>
        <w:pStyle w:val="Details"/>
        <w:numPr>
          <w:ilvl w:val="0"/>
          <w:numId w:val="5"/>
        </w:numPr>
      </w:pPr>
      <w:r>
        <w:lastRenderedPageBreak/>
        <w:t xml:space="preserve">What </w:t>
      </w:r>
      <w:proofErr w:type="gramStart"/>
      <w:r>
        <w:t>are</w:t>
      </w:r>
      <w:proofErr w:type="gramEnd"/>
      <w:r>
        <w:t xml:space="preserve"> the type of food provided under catering package?</w:t>
      </w:r>
    </w:p>
    <w:p w14:paraId="78FBF032" w14:textId="080B1B86" w:rsidR="00A92F1F" w:rsidRDefault="00A92F1F" w:rsidP="00A92F1F">
      <w:pPr>
        <w:pStyle w:val="Details"/>
        <w:ind w:left="1506"/>
      </w:pPr>
      <w:r>
        <w:t>The package includes different type of foods as vegetarian, non-vegetarian, snacks and desserts.</w:t>
      </w:r>
    </w:p>
    <w:p w14:paraId="2D2B9D4D" w14:textId="77777777" w:rsidR="00A92F1F" w:rsidRDefault="00A92F1F" w:rsidP="00A92F1F">
      <w:pPr>
        <w:pStyle w:val="Details"/>
        <w:ind w:left="1506"/>
      </w:pPr>
    </w:p>
    <w:p w14:paraId="1A0344CF" w14:textId="70B0DCF1" w:rsidR="00797FA3" w:rsidRDefault="00A92F1F" w:rsidP="00633EF8">
      <w:pPr>
        <w:pStyle w:val="Details"/>
        <w:numPr>
          <w:ilvl w:val="0"/>
          <w:numId w:val="5"/>
        </w:numPr>
      </w:pPr>
      <w:r>
        <w:t>Who is the person acting as wedding planner?</w:t>
      </w:r>
    </w:p>
    <w:p w14:paraId="4C190316" w14:textId="0B6C4656" w:rsidR="00A92F1F" w:rsidRDefault="00A92F1F" w:rsidP="00A92F1F">
      <w:pPr>
        <w:pStyle w:val="Details"/>
        <w:ind w:left="1506"/>
      </w:pPr>
      <w:r>
        <w:t xml:space="preserve">The admin is the wedding planner. He decides the packages and maintains the records of events. </w:t>
      </w:r>
      <w:proofErr w:type="gramStart"/>
      <w:r>
        <w:t>Also</w:t>
      </w:r>
      <w:proofErr w:type="gramEnd"/>
      <w:r>
        <w:t xml:space="preserve"> he is responsible for managing the details of employees and giving payment to them for packages assigned to them.</w:t>
      </w:r>
    </w:p>
    <w:p w14:paraId="0EF5AEC0" w14:textId="77777777" w:rsidR="00A92F1F" w:rsidRDefault="00A92F1F" w:rsidP="00A92F1F">
      <w:pPr>
        <w:pStyle w:val="Details"/>
        <w:ind w:left="1506"/>
      </w:pPr>
    </w:p>
    <w:p w14:paraId="01AF9145" w14:textId="77777777" w:rsidR="0049220B" w:rsidRDefault="0049220B" w:rsidP="0049220B">
      <w:pPr>
        <w:pStyle w:val="Details"/>
        <w:numPr>
          <w:ilvl w:val="0"/>
          <w:numId w:val="5"/>
        </w:numPr>
      </w:pPr>
      <w:r>
        <w:t>When the payment to employees are made?</w:t>
      </w:r>
    </w:p>
    <w:p w14:paraId="4764A735" w14:textId="2E96E177" w:rsidR="0049220B" w:rsidRDefault="0049220B" w:rsidP="0049220B">
      <w:pPr>
        <w:pStyle w:val="Details"/>
        <w:ind w:left="1506"/>
      </w:pPr>
      <w:r>
        <w:t>The employees are paid when the</w:t>
      </w:r>
      <w:r>
        <w:t>ir</w:t>
      </w:r>
      <w:r>
        <w:t xml:space="preserve"> assigned event</w:t>
      </w:r>
      <w:r>
        <w:t xml:space="preserve"> has successfully completed.</w:t>
      </w:r>
      <w:bookmarkStart w:id="0" w:name="_GoBack"/>
      <w:bookmarkEnd w:id="0"/>
      <w:r>
        <w:t xml:space="preserve"> </w:t>
      </w:r>
    </w:p>
    <w:p w14:paraId="5F15006D" w14:textId="77777777" w:rsidR="00734BEC" w:rsidRPr="00734BEC" w:rsidRDefault="00734BEC" w:rsidP="00734BEC">
      <w:pPr>
        <w:pStyle w:val="Details"/>
        <w:ind w:left="1506"/>
        <w:rPr>
          <w:color w:val="auto"/>
          <w:sz w:val="36"/>
        </w:rPr>
      </w:pPr>
    </w:p>
    <w:p w14:paraId="3A8E9D1B" w14:textId="2F21F3BE" w:rsidR="00734BEC" w:rsidRDefault="00734BEC" w:rsidP="00734BEC">
      <w:pPr>
        <w:pStyle w:val="Details"/>
        <w:numPr>
          <w:ilvl w:val="0"/>
          <w:numId w:val="5"/>
        </w:numPr>
      </w:pPr>
      <w:r>
        <w:t>Is the wedding planning through the website efficient?</w:t>
      </w:r>
    </w:p>
    <w:p w14:paraId="44907A65" w14:textId="14C20C48" w:rsidR="00734BEC" w:rsidRDefault="00734BEC" w:rsidP="00734BEC">
      <w:pPr>
        <w:pStyle w:val="Details"/>
        <w:ind w:left="1506"/>
      </w:pPr>
      <w:r>
        <w:t xml:space="preserve">Yes, because the system allows to view all the available packages to users and allow them to select them through the search. It also gives the user a comfortable way of usage as it resembles the online shopping sites. And </w:t>
      </w:r>
      <w:proofErr w:type="gramStart"/>
      <w:r>
        <w:t>also</w:t>
      </w:r>
      <w:proofErr w:type="gramEnd"/>
      <w:r>
        <w:t xml:space="preserve"> they are done by </w:t>
      </w:r>
      <w:r w:rsidR="0049220B">
        <w:t>the</w:t>
      </w:r>
      <w:r>
        <w:t xml:space="preserve"> employees</w:t>
      </w:r>
      <w:r w:rsidR="0049220B">
        <w:t xml:space="preserve"> assigned by the wedding planner.</w:t>
      </w:r>
      <w:r>
        <w:t xml:space="preserve"> </w:t>
      </w:r>
    </w:p>
    <w:p w14:paraId="1E52CA51" w14:textId="77777777" w:rsidR="00734BEC" w:rsidRDefault="00734BEC" w:rsidP="00734BEC">
      <w:pPr>
        <w:pStyle w:val="Details"/>
        <w:ind w:left="1506"/>
      </w:pPr>
    </w:p>
    <w:p w14:paraId="65C93151" w14:textId="77777777" w:rsidR="0049220B" w:rsidRDefault="0049220B" w:rsidP="0049220B">
      <w:pPr>
        <w:pStyle w:val="Details"/>
        <w:numPr>
          <w:ilvl w:val="0"/>
          <w:numId w:val="5"/>
        </w:numPr>
      </w:pPr>
      <w:r>
        <w:t>What are services provided through hall decoration package?</w:t>
      </w:r>
    </w:p>
    <w:p w14:paraId="7275D7C0" w14:textId="77777777" w:rsidR="0049220B" w:rsidRDefault="0049220B" w:rsidP="0049220B">
      <w:pPr>
        <w:pStyle w:val="Details"/>
        <w:ind w:left="1506"/>
        <w:rPr>
          <w:rFonts w:cs="Arial"/>
          <w:color w:val="auto"/>
          <w:szCs w:val="22"/>
          <w:shd w:val="clear" w:color="auto" w:fill="FFFFFF"/>
        </w:rPr>
      </w:pPr>
      <w:r>
        <w:t>The package provides the</w:t>
      </w:r>
      <w:r w:rsidRPr="00734BEC">
        <w:rPr>
          <w:rFonts w:ascii="Arial" w:hAnsi="Arial" w:cs="Arial"/>
          <w:color w:val="555555"/>
          <w:sz w:val="22"/>
          <w:szCs w:val="22"/>
          <w:shd w:val="clear" w:color="auto" w:fill="FFFFFF"/>
        </w:rPr>
        <w:t xml:space="preserve"> </w:t>
      </w:r>
      <w:r w:rsidRPr="00734BEC">
        <w:rPr>
          <w:rFonts w:cs="Arial"/>
          <w:color w:val="auto"/>
          <w:szCs w:val="22"/>
          <w:shd w:val="clear" w:color="auto" w:fill="FFFFFF"/>
        </w:rPr>
        <w:t>Stage Decoration, Lightings</w:t>
      </w:r>
      <w:r>
        <w:rPr>
          <w:rFonts w:cs="Arial"/>
          <w:color w:val="auto"/>
          <w:szCs w:val="22"/>
          <w:shd w:val="clear" w:color="auto" w:fill="FFFFFF"/>
        </w:rPr>
        <w:t xml:space="preserve"> and </w:t>
      </w:r>
      <w:r w:rsidRPr="00734BEC">
        <w:rPr>
          <w:rFonts w:cs="Arial"/>
          <w:color w:val="auto"/>
          <w:szCs w:val="22"/>
          <w:shd w:val="clear" w:color="auto" w:fill="FFFFFF"/>
        </w:rPr>
        <w:t>Flower Decoration</w:t>
      </w:r>
      <w:r>
        <w:rPr>
          <w:rFonts w:cs="Arial"/>
          <w:color w:val="auto"/>
          <w:szCs w:val="22"/>
          <w:shd w:val="clear" w:color="auto" w:fill="FFFFFF"/>
        </w:rPr>
        <w:t>. It provides the service of decorating the wedding hall.</w:t>
      </w:r>
    </w:p>
    <w:p w14:paraId="4057078B" w14:textId="77777777" w:rsidR="0049220B" w:rsidRDefault="0049220B" w:rsidP="0049220B">
      <w:pPr>
        <w:pStyle w:val="Details"/>
        <w:ind w:left="1506"/>
      </w:pPr>
    </w:p>
    <w:p w14:paraId="0A816A7D" w14:textId="77777777" w:rsidR="00797FA3" w:rsidRDefault="00797FA3" w:rsidP="00797FA3">
      <w:pPr>
        <w:pStyle w:val="Details"/>
      </w:pPr>
    </w:p>
    <w:p w14:paraId="55C3EE5D" w14:textId="77777777" w:rsidR="009B5BA1" w:rsidRDefault="009B5BA1" w:rsidP="009B5BA1">
      <w:pPr>
        <w:pStyle w:val="Details"/>
        <w:ind w:left="1146"/>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B8F50" w14:textId="77777777" w:rsidR="00A74BF7" w:rsidRDefault="00A74BF7">
      <w:pPr>
        <w:spacing w:after="0" w:line="240" w:lineRule="auto"/>
      </w:pPr>
      <w:r>
        <w:separator/>
      </w:r>
    </w:p>
  </w:endnote>
  <w:endnote w:type="continuationSeparator" w:id="0">
    <w:p w14:paraId="2A40E9BA" w14:textId="77777777" w:rsidR="00A74BF7" w:rsidRDefault="00A7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EF7D5" w14:textId="77777777" w:rsidR="00A74BF7" w:rsidRDefault="00A74BF7">
      <w:pPr>
        <w:spacing w:after="0" w:line="240" w:lineRule="auto"/>
      </w:pPr>
      <w:r>
        <w:separator/>
      </w:r>
    </w:p>
  </w:footnote>
  <w:footnote w:type="continuationSeparator" w:id="0">
    <w:p w14:paraId="37F489BC" w14:textId="77777777" w:rsidR="00A74BF7" w:rsidRDefault="00A74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767A1"/>
    <w:multiLevelType w:val="hybridMultilevel"/>
    <w:tmpl w:val="CC4AD710"/>
    <w:lvl w:ilvl="0" w:tplc="0469000F">
      <w:start w:val="1"/>
      <w:numFmt w:val="decimal"/>
      <w:lvlText w:val="%1."/>
      <w:lvlJc w:val="left"/>
      <w:pPr>
        <w:ind w:left="1506" w:hanging="360"/>
      </w:pPr>
    </w:lvl>
    <w:lvl w:ilvl="1" w:tplc="04690019" w:tentative="1">
      <w:start w:val="1"/>
      <w:numFmt w:val="lowerLetter"/>
      <w:lvlText w:val="%2."/>
      <w:lvlJc w:val="left"/>
      <w:pPr>
        <w:ind w:left="2226" w:hanging="360"/>
      </w:pPr>
    </w:lvl>
    <w:lvl w:ilvl="2" w:tplc="0469001B" w:tentative="1">
      <w:start w:val="1"/>
      <w:numFmt w:val="lowerRoman"/>
      <w:lvlText w:val="%3."/>
      <w:lvlJc w:val="right"/>
      <w:pPr>
        <w:ind w:left="2946" w:hanging="180"/>
      </w:pPr>
    </w:lvl>
    <w:lvl w:ilvl="3" w:tplc="0469000F" w:tentative="1">
      <w:start w:val="1"/>
      <w:numFmt w:val="decimal"/>
      <w:lvlText w:val="%4."/>
      <w:lvlJc w:val="left"/>
      <w:pPr>
        <w:ind w:left="3666" w:hanging="360"/>
      </w:pPr>
    </w:lvl>
    <w:lvl w:ilvl="4" w:tplc="04690019" w:tentative="1">
      <w:start w:val="1"/>
      <w:numFmt w:val="lowerLetter"/>
      <w:lvlText w:val="%5."/>
      <w:lvlJc w:val="left"/>
      <w:pPr>
        <w:ind w:left="4386" w:hanging="360"/>
      </w:pPr>
    </w:lvl>
    <w:lvl w:ilvl="5" w:tplc="0469001B" w:tentative="1">
      <w:start w:val="1"/>
      <w:numFmt w:val="lowerRoman"/>
      <w:lvlText w:val="%6."/>
      <w:lvlJc w:val="right"/>
      <w:pPr>
        <w:ind w:left="5106" w:hanging="180"/>
      </w:pPr>
    </w:lvl>
    <w:lvl w:ilvl="6" w:tplc="0469000F" w:tentative="1">
      <w:start w:val="1"/>
      <w:numFmt w:val="decimal"/>
      <w:lvlText w:val="%7."/>
      <w:lvlJc w:val="left"/>
      <w:pPr>
        <w:ind w:left="5826" w:hanging="360"/>
      </w:pPr>
    </w:lvl>
    <w:lvl w:ilvl="7" w:tplc="04690019" w:tentative="1">
      <w:start w:val="1"/>
      <w:numFmt w:val="lowerLetter"/>
      <w:lvlText w:val="%8."/>
      <w:lvlJc w:val="left"/>
      <w:pPr>
        <w:ind w:left="6546" w:hanging="360"/>
      </w:pPr>
    </w:lvl>
    <w:lvl w:ilvl="8" w:tplc="0469001B" w:tentative="1">
      <w:start w:val="1"/>
      <w:numFmt w:val="lowerRoman"/>
      <w:lvlText w:val="%9."/>
      <w:lvlJc w:val="right"/>
      <w:pPr>
        <w:ind w:left="7266" w:hanging="180"/>
      </w:pPr>
    </w:lvl>
  </w:abstractNum>
  <w:abstractNum w:abstractNumId="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1C3C92"/>
    <w:rsid w:val="002569B5"/>
    <w:rsid w:val="00281E49"/>
    <w:rsid w:val="002E0B9C"/>
    <w:rsid w:val="002E6287"/>
    <w:rsid w:val="002F36F0"/>
    <w:rsid w:val="00303AE1"/>
    <w:rsid w:val="00385963"/>
    <w:rsid w:val="003949BD"/>
    <w:rsid w:val="0049220B"/>
    <w:rsid w:val="004D61A7"/>
    <w:rsid w:val="00524B92"/>
    <w:rsid w:val="0053630E"/>
    <w:rsid w:val="00560F76"/>
    <w:rsid w:val="0057184E"/>
    <w:rsid w:val="00591FFE"/>
    <w:rsid w:val="00633EF8"/>
    <w:rsid w:val="006A334C"/>
    <w:rsid w:val="006B7784"/>
    <w:rsid w:val="006F16F0"/>
    <w:rsid w:val="00734BEC"/>
    <w:rsid w:val="007520BE"/>
    <w:rsid w:val="00754ABC"/>
    <w:rsid w:val="00797FA3"/>
    <w:rsid w:val="00870CE7"/>
    <w:rsid w:val="0094030A"/>
    <w:rsid w:val="00973F2D"/>
    <w:rsid w:val="009B5BA1"/>
    <w:rsid w:val="00A448C1"/>
    <w:rsid w:val="00A57CE9"/>
    <w:rsid w:val="00A74BF7"/>
    <w:rsid w:val="00A83459"/>
    <w:rsid w:val="00A92F1F"/>
    <w:rsid w:val="00AA7AA0"/>
    <w:rsid w:val="00AB4981"/>
    <w:rsid w:val="00AE54A7"/>
    <w:rsid w:val="00AE6A4C"/>
    <w:rsid w:val="00B43495"/>
    <w:rsid w:val="00B70211"/>
    <w:rsid w:val="00BA5423"/>
    <w:rsid w:val="00C6541C"/>
    <w:rsid w:val="00C84D21"/>
    <w:rsid w:val="00CA6B4F"/>
    <w:rsid w:val="00D0550B"/>
    <w:rsid w:val="00DA4A43"/>
    <w:rsid w:val="00DA5BEB"/>
    <w:rsid w:val="00DE395C"/>
    <w:rsid w:val="00E23BF2"/>
    <w:rsid w:val="00E2411A"/>
    <w:rsid w:val="00E37225"/>
    <w:rsid w:val="00E51439"/>
    <w:rsid w:val="00E6492A"/>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5">
    <w:name w:val="heading 5"/>
    <w:basedOn w:val="Normal"/>
    <w:next w:val="Normal"/>
    <w:link w:val="Heading5Char"/>
    <w:uiPriority w:val="9"/>
    <w:semiHidden/>
    <w:qFormat/>
    <w:rsid w:val="006A334C"/>
    <w:pPr>
      <w:keepNext/>
      <w:keepLines/>
      <w:spacing w:before="40" w:after="0"/>
      <w:outlineLvl w:val="4"/>
    </w:pPr>
    <w:rPr>
      <w:rFonts w:asciiTheme="majorHAnsi" w:eastAsiaTheme="majorEastAsia" w:hAnsiTheme="majorHAnsi" w:cstheme="majorBidi"/>
      <w:color w:val="8FB6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uiPriority w:val="9"/>
    <w:semiHidden/>
    <w:rsid w:val="006A334C"/>
    <w:rPr>
      <w:rFonts w:asciiTheme="majorHAnsi" w:eastAsiaTheme="majorEastAsia" w:hAnsiTheme="majorHAnsi" w:cstheme="majorBidi"/>
      <w:color w:val="8FB600"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96262">
      <w:bodyDiv w:val="1"/>
      <w:marLeft w:val="0"/>
      <w:marRight w:val="0"/>
      <w:marTop w:val="0"/>
      <w:marBottom w:val="0"/>
      <w:divBdr>
        <w:top w:val="none" w:sz="0" w:space="0" w:color="auto"/>
        <w:left w:val="none" w:sz="0" w:space="0" w:color="auto"/>
        <w:bottom w:val="none" w:sz="0" w:space="0" w:color="auto"/>
        <w:right w:val="none" w:sz="0" w:space="0" w:color="auto"/>
      </w:divBdr>
    </w:div>
    <w:div w:id="122378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2019-02-15T20:14:00Z</dcterms:created>
  <dcterms:modified xsi:type="dcterms:W3CDTF">2019-02-15T20:14:00Z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